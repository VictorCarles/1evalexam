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7CE3D" w14:textId="71F1540D" w:rsidR="00A019C9" w:rsidRDefault="00A019C9">
      <w:r>
        <w:t xml:space="preserve">Para la resolución de ciertas actividades necesitarás acceder al archivo de texto </w:t>
      </w:r>
      <w:r w:rsidRPr="00D75D96">
        <w:rPr>
          <w:rFonts w:ascii="Batang" w:eastAsia="Batang" w:hAnsi="Batang"/>
        </w:rPr>
        <w:t>Alumnos.txt</w:t>
      </w:r>
      <w:r>
        <w:t>. En este archivo figuran datos ficticios de matrícula de alumnos. Échale un vistazo para entender su estructura.</w:t>
      </w:r>
      <w:r w:rsidR="00F453EB">
        <w:t xml:space="preserve"> La información que en él figura es </w:t>
      </w:r>
      <w:r w:rsidR="00DE7801">
        <w:t>Nombre de alumno</w:t>
      </w:r>
      <w:r w:rsidR="00716EE0">
        <w:t>, curso, año y módulo matriculado</w:t>
      </w:r>
      <w:bookmarkStart w:id="0" w:name="_GoBack"/>
      <w:bookmarkEnd w:id="0"/>
    </w:p>
    <w:p w14:paraId="4408A7F9" w14:textId="33F9F371" w:rsidR="00EC7394" w:rsidRDefault="00EC7394">
      <w:r>
        <w:t xml:space="preserve">Entregarás un archivo en </w:t>
      </w:r>
      <w:proofErr w:type="spellStart"/>
      <w:r>
        <w:t>pdf</w:t>
      </w:r>
      <w:proofErr w:type="spellEnd"/>
      <w:r>
        <w:t xml:space="preserve"> con los comandos que resuelvan las actividades</w:t>
      </w:r>
      <w:r w:rsidR="007C2EEB">
        <w:t>.</w:t>
      </w:r>
    </w:p>
    <w:p w14:paraId="1860FEBE" w14:textId="47BA93D5" w:rsidR="00FC6891" w:rsidRDefault="00FC6891" w:rsidP="006A38F2">
      <w:pPr>
        <w:pStyle w:val="Prrafodelista"/>
        <w:numPr>
          <w:ilvl w:val="0"/>
          <w:numId w:val="11"/>
        </w:numPr>
      </w:pPr>
      <w:r>
        <w:t xml:space="preserve">Crea una carpeta en tu directorio home </w:t>
      </w:r>
      <w:r w:rsidR="00B54210">
        <w:t xml:space="preserve">llamada </w:t>
      </w:r>
      <w:proofErr w:type="spellStart"/>
      <w:r w:rsidR="00B54210" w:rsidRPr="00D75D96">
        <w:rPr>
          <w:rFonts w:ascii="Batang" w:eastAsia="Batang" w:hAnsi="Batang"/>
        </w:rPr>
        <w:t>exam</w:t>
      </w:r>
      <w:proofErr w:type="spellEnd"/>
      <w:r w:rsidR="00B54210">
        <w:t xml:space="preserve"> </w:t>
      </w:r>
      <w:r>
        <w:t>(</w:t>
      </w:r>
      <w:r w:rsidRPr="00D75D96">
        <w:rPr>
          <w:rFonts w:ascii="Batang" w:eastAsia="Batang" w:hAnsi="Batang"/>
        </w:rPr>
        <w:t>/home/usuario</w:t>
      </w:r>
      <w:r w:rsidR="00B54210" w:rsidRPr="00D75D96">
        <w:rPr>
          <w:rFonts w:ascii="Batang" w:eastAsia="Batang" w:hAnsi="Batang"/>
        </w:rPr>
        <w:t>/</w:t>
      </w:r>
      <w:proofErr w:type="spellStart"/>
      <w:r w:rsidR="00B54210" w:rsidRPr="00D75D96">
        <w:rPr>
          <w:rFonts w:ascii="Batang" w:eastAsia="Batang" w:hAnsi="Batang"/>
        </w:rPr>
        <w:t>exam</w:t>
      </w:r>
      <w:proofErr w:type="spellEnd"/>
      <w:r w:rsidR="00B54210">
        <w:t>).</w:t>
      </w:r>
    </w:p>
    <w:p w14:paraId="5BC63056" w14:textId="0CB7DF3C" w:rsidR="00B54210" w:rsidRDefault="00B54210" w:rsidP="006A38F2">
      <w:pPr>
        <w:pStyle w:val="Prrafodelista"/>
        <w:numPr>
          <w:ilvl w:val="0"/>
          <w:numId w:val="11"/>
        </w:numPr>
      </w:pPr>
      <w:r>
        <w:t>Entra en la carpeta</w:t>
      </w:r>
      <w:r w:rsidR="00701ABA">
        <w:t>.</w:t>
      </w:r>
    </w:p>
    <w:p w14:paraId="3FFCDDF5" w14:textId="41503182" w:rsidR="00A019C9" w:rsidRDefault="006A38F2" w:rsidP="006A38F2">
      <w:pPr>
        <w:pStyle w:val="Prrafodelista"/>
        <w:numPr>
          <w:ilvl w:val="0"/>
          <w:numId w:val="11"/>
        </w:numPr>
      </w:pPr>
      <w:r>
        <w:t>C</w:t>
      </w:r>
      <w:r w:rsidR="009813FE">
        <w:t>re</w:t>
      </w:r>
      <w:r>
        <w:t>a</w:t>
      </w:r>
      <w:r w:rsidR="009813FE">
        <w:t xml:space="preserve"> un archivo llamado </w:t>
      </w:r>
      <w:r w:rsidR="00F41521">
        <w:rPr>
          <w:rFonts w:ascii="Batang" w:eastAsia="Batang" w:hAnsi="Batang"/>
        </w:rPr>
        <w:t>ford</w:t>
      </w:r>
      <w:r w:rsidR="009813FE" w:rsidRPr="00D75D96">
        <w:rPr>
          <w:rFonts w:ascii="Batang" w:eastAsia="Batang" w:hAnsi="Batang"/>
        </w:rPr>
        <w:t>.txt</w:t>
      </w:r>
      <w:r w:rsidR="009813FE">
        <w:t xml:space="preserve"> en el que figuren tod</w:t>
      </w:r>
      <w:r w:rsidR="00F41521">
        <w:t>o</w:t>
      </w:r>
      <w:r w:rsidR="009813FE">
        <w:t xml:space="preserve">s </w:t>
      </w:r>
      <w:r w:rsidR="00F41521">
        <w:t>registros de los coches Ford</w:t>
      </w:r>
      <w:r w:rsidR="009813FE">
        <w:t xml:space="preserve"> que hay en </w:t>
      </w:r>
      <w:r w:rsidR="00F41521">
        <w:rPr>
          <w:rFonts w:ascii="Batang" w:eastAsia="Batang" w:hAnsi="Batang"/>
        </w:rPr>
        <w:t>Consumos</w:t>
      </w:r>
      <w:r w:rsidR="009813FE" w:rsidRPr="00D75D96">
        <w:rPr>
          <w:rFonts w:ascii="Batang" w:eastAsia="Batang" w:hAnsi="Batang"/>
        </w:rPr>
        <w:t>.txt</w:t>
      </w:r>
      <w:r w:rsidR="009813FE">
        <w:t>.</w:t>
      </w:r>
    </w:p>
    <w:p w14:paraId="00E2DC2D" w14:textId="7981F062" w:rsidR="00BE6B4B" w:rsidRDefault="00BE6B4B" w:rsidP="00BE6B4B">
      <w:pPr>
        <w:pStyle w:val="Prrafodelista"/>
        <w:numPr>
          <w:ilvl w:val="0"/>
          <w:numId w:val="11"/>
        </w:numPr>
      </w:pPr>
      <w:r>
        <w:t xml:space="preserve">Crea una carpeta llamada </w:t>
      </w:r>
      <w:proofErr w:type="spellStart"/>
      <w:r w:rsidR="00274D3C">
        <w:rPr>
          <w:rFonts w:ascii="Batang" w:eastAsia="Batang" w:hAnsi="Batang"/>
        </w:rPr>
        <w:t>ford</w:t>
      </w:r>
      <w:proofErr w:type="spellEnd"/>
      <w:r>
        <w:t xml:space="preserve"> dentro de la carpeta donde te encuentras (</w:t>
      </w:r>
      <w:r w:rsidR="00B506FD">
        <w:t xml:space="preserve">estás en la carpeta </w:t>
      </w:r>
      <w:proofErr w:type="spellStart"/>
      <w:r w:rsidR="00B506FD" w:rsidRPr="00D75D96">
        <w:rPr>
          <w:rFonts w:ascii="Batang" w:eastAsia="Batang" w:hAnsi="Batang"/>
        </w:rPr>
        <w:t>exam</w:t>
      </w:r>
      <w:proofErr w:type="spellEnd"/>
      <w:r w:rsidR="00B506FD">
        <w:t>)</w:t>
      </w:r>
    </w:p>
    <w:p w14:paraId="2EFCC723" w14:textId="162093CF" w:rsidR="00B506FD" w:rsidRDefault="00B506FD" w:rsidP="00BE6B4B">
      <w:pPr>
        <w:pStyle w:val="Prrafodelista"/>
        <w:numPr>
          <w:ilvl w:val="0"/>
          <w:numId w:val="11"/>
        </w:numPr>
      </w:pPr>
      <w:r>
        <w:t xml:space="preserve">Sin entrar en la carpeta </w:t>
      </w:r>
      <w:proofErr w:type="spellStart"/>
      <w:r w:rsidR="00274D3C">
        <w:rPr>
          <w:rFonts w:ascii="Batang" w:eastAsia="Batang" w:hAnsi="Batang"/>
        </w:rPr>
        <w:t>ford</w:t>
      </w:r>
      <w:proofErr w:type="spellEnd"/>
      <w:r>
        <w:t xml:space="preserve">, mueve el archivo </w:t>
      </w:r>
      <w:r w:rsidR="00274D3C">
        <w:rPr>
          <w:rFonts w:ascii="Batang" w:eastAsia="Batang" w:hAnsi="Batang"/>
        </w:rPr>
        <w:t>ford</w:t>
      </w:r>
      <w:r w:rsidRPr="00D75D96">
        <w:rPr>
          <w:rFonts w:ascii="Batang" w:eastAsia="Batang" w:hAnsi="Batang"/>
        </w:rPr>
        <w:t>.txt</w:t>
      </w:r>
      <w:r>
        <w:t xml:space="preserve"> a la carpeta </w:t>
      </w:r>
      <w:proofErr w:type="spellStart"/>
      <w:r w:rsidR="00274D3C">
        <w:rPr>
          <w:rFonts w:ascii="Batang" w:eastAsia="Batang" w:hAnsi="Batang"/>
        </w:rPr>
        <w:t>ford</w:t>
      </w:r>
      <w:proofErr w:type="spellEnd"/>
      <w:r>
        <w:t>.</w:t>
      </w:r>
    </w:p>
    <w:p w14:paraId="62DBE53B" w14:textId="74E57F92" w:rsidR="003354C4" w:rsidRDefault="00274D3C" w:rsidP="00716EE0">
      <w:pPr>
        <w:pStyle w:val="Prrafodelista"/>
        <w:numPr>
          <w:ilvl w:val="0"/>
          <w:numId w:val="11"/>
        </w:numPr>
      </w:pPr>
      <w:r>
        <w:t>Sobre el archivo</w:t>
      </w:r>
      <w:r w:rsidR="00C450CC">
        <w:t xml:space="preserve"> </w:t>
      </w:r>
      <w:r w:rsidR="00C450CC">
        <w:rPr>
          <w:rFonts w:ascii="Batang" w:eastAsia="Batang" w:hAnsi="Batang"/>
        </w:rPr>
        <w:t>Consumos</w:t>
      </w:r>
      <w:r w:rsidR="00C450CC" w:rsidRPr="00D75D96">
        <w:rPr>
          <w:rFonts w:ascii="Batang" w:eastAsia="Batang" w:hAnsi="Batang"/>
        </w:rPr>
        <w:t>.txt</w:t>
      </w:r>
      <w:r w:rsidR="00C450CC">
        <w:t xml:space="preserve"> h</w:t>
      </w:r>
      <w:r w:rsidR="00716EE0">
        <w:t>az que</w:t>
      </w:r>
      <w:r w:rsidR="009813FE">
        <w:t xml:space="preserve"> salga por pantalla información relativa a</w:t>
      </w:r>
      <w:r w:rsidR="00C450CC">
        <w:t xml:space="preserve"> la marca</w:t>
      </w:r>
      <w:r w:rsidR="009813FE">
        <w:t xml:space="preserve"> (columna 1) y </w:t>
      </w:r>
      <w:r w:rsidR="00C450CC">
        <w:t>el consumo</w:t>
      </w:r>
      <w:r w:rsidR="009813FE">
        <w:t xml:space="preserve"> (columna 4) </w:t>
      </w:r>
      <w:r w:rsidR="009A0762">
        <w:t>s</w:t>
      </w:r>
      <w:r w:rsidR="009813FE">
        <w:t>eparados por –</w:t>
      </w:r>
    </w:p>
    <w:p w14:paraId="28F5F17C" w14:textId="619AE3C0" w:rsidR="009813FE" w:rsidRDefault="008F0EAA" w:rsidP="008F0EAA">
      <w:pPr>
        <w:pStyle w:val="Prrafodelista"/>
        <w:numPr>
          <w:ilvl w:val="0"/>
          <w:numId w:val="11"/>
        </w:numPr>
      </w:pPr>
      <w:r>
        <w:t>Haz que</w:t>
      </w:r>
      <w:r w:rsidR="009813FE">
        <w:t xml:space="preserve"> salga por pantalla el número de </w:t>
      </w:r>
      <w:r w:rsidR="002D551F">
        <w:t>coches Diesel que hay en el archivo</w:t>
      </w:r>
      <w:r w:rsidR="009813FE">
        <w:t>.</w:t>
      </w:r>
    </w:p>
    <w:p w14:paraId="3C66FBC1" w14:textId="7335B6E2" w:rsidR="007933C9" w:rsidRDefault="00F36C5F" w:rsidP="00F36C5F">
      <w:pPr>
        <w:pStyle w:val="Prrafodelista"/>
        <w:numPr>
          <w:ilvl w:val="0"/>
          <w:numId w:val="11"/>
        </w:numPr>
      </w:pPr>
      <w:r>
        <w:t>S</w:t>
      </w:r>
      <w:r w:rsidR="007933C9">
        <w:t>ustituy</w:t>
      </w:r>
      <w:r>
        <w:t>e</w:t>
      </w:r>
      <w:r w:rsidR="007933C9">
        <w:t xml:space="preserve"> el nombre del </w:t>
      </w:r>
      <w:r w:rsidR="00E33264">
        <w:t>coche</w:t>
      </w:r>
      <w:r w:rsidR="007933C9">
        <w:t xml:space="preserve"> </w:t>
      </w:r>
      <w:r w:rsidR="00E33264">
        <w:rPr>
          <w:rFonts w:ascii="Batang" w:eastAsia="Batang" w:hAnsi="Batang"/>
        </w:rPr>
        <w:t>Hyundai</w:t>
      </w:r>
      <w:r w:rsidR="007933C9" w:rsidRPr="00D75D96">
        <w:rPr>
          <w:rFonts w:ascii="Batang" w:eastAsia="Batang" w:hAnsi="Batang"/>
        </w:rPr>
        <w:t xml:space="preserve"> </w:t>
      </w:r>
      <w:r w:rsidR="007933C9">
        <w:t xml:space="preserve">por </w:t>
      </w:r>
      <w:r w:rsidR="00E33264">
        <w:rPr>
          <w:rFonts w:ascii="Batang" w:eastAsia="Batang" w:hAnsi="Batang"/>
        </w:rPr>
        <w:t>Smart</w:t>
      </w:r>
      <w:r w:rsidR="007933C9">
        <w:t xml:space="preserve"> en el archivo </w:t>
      </w:r>
      <w:r w:rsidR="00E33264">
        <w:rPr>
          <w:rFonts w:ascii="Batang" w:eastAsia="Batang" w:hAnsi="Batang"/>
        </w:rPr>
        <w:t>Consumos</w:t>
      </w:r>
      <w:r w:rsidR="007933C9" w:rsidRPr="00D75D96">
        <w:rPr>
          <w:rFonts w:ascii="Batang" w:eastAsia="Batang" w:hAnsi="Batang"/>
        </w:rPr>
        <w:t>.txt</w:t>
      </w:r>
    </w:p>
    <w:p w14:paraId="55D4E5D1" w14:textId="78760720" w:rsidR="007933C9" w:rsidRDefault="00F36C5F" w:rsidP="00F36C5F">
      <w:pPr>
        <w:pStyle w:val="Prrafodelista"/>
        <w:numPr>
          <w:ilvl w:val="0"/>
          <w:numId w:val="11"/>
        </w:numPr>
      </w:pPr>
      <w:r>
        <w:t>M</w:t>
      </w:r>
      <w:r w:rsidR="00F93B9F">
        <w:t>uestre las líneas correspondientes a la década del 2010, o sea del 2010 al 2019 ambos inclusive.</w:t>
      </w:r>
    </w:p>
    <w:p w14:paraId="6381606F" w14:textId="6FD0668C" w:rsidR="00F93B9F" w:rsidRDefault="00007F56" w:rsidP="00007F56">
      <w:pPr>
        <w:pStyle w:val="Prrafodelista"/>
        <w:numPr>
          <w:ilvl w:val="0"/>
          <w:numId w:val="11"/>
        </w:numPr>
      </w:pPr>
      <w:r>
        <w:t xml:space="preserve">Muestra el nombre de los </w:t>
      </w:r>
      <w:r w:rsidR="00282164">
        <w:t xml:space="preserve">coches </w:t>
      </w:r>
      <w:r>
        <w:t xml:space="preserve">que </w:t>
      </w:r>
      <w:r w:rsidR="00282164">
        <w:t xml:space="preserve">consumen </w:t>
      </w:r>
      <w:r w:rsidR="00943929">
        <w:t>10 o más.</w:t>
      </w:r>
    </w:p>
    <w:p w14:paraId="77A1F911" w14:textId="1897B053" w:rsidR="000E7174" w:rsidRDefault="003A35A1" w:rsidP="00591E8B">
      <w:pPr>
        <w:pStyle w:val="Prrafodelista"/>
        <w:numPr>
          <w:ilvl w:val="0"/>
          <w:numId w:val="11"/>
        </w:numPr>
      </w:pPr>
      <w:r>
        <w:t xml:space="preserve">El comando </w:t>
      </w:r>
      <w:r w:rsidRPr="00D75D96">
        <w:rPr>
          <w:rFonts w:ascii="Batang" w:eastAsia="Batang" w:hAnsi="Batang"/>
        </w:rPr>
        <w:t>du -</w:t>
      </w:r>
      <w:proofErr w:type="spellStart"/>
      <w:r w:rsidR="004774FF" w:rsidRPr="00D75D96">
        <w:rPr>
          <w:rFonts w:ascii="Batang" w:eastAsia="Batang" w:hAnsi="Batang"/>
        </w:rPr>
        <w:t>hs</w:t>
      </w:r>
      <w:proofErr w:type="spellEnd"/>
      <w:r w:rsidR="004774FF" w:rsidRPr="00D75D96">
        <w:rPr>
          <w:rFonts w:ascii="Batang" w:eastAsia="Batang" w:hAnsi="Batang"/>
        </w:rPr>
        <w:t xml:space="preserve"> *</w:t>
      </w:r>
      <w:r>
        <w:t xml:space="preserve"> no</w:t>
      </w:r>
      <w:r w:rsidR="0062336E">
        <w:t xml:space="preserve">s va a mostrar </w:t>
      </w:r>
      <w:r w:rsidR="00831E23">
        <w:t>los 10 directorios de nuestro home</w:t>
      </w:r>
      <w:r w:rsidR="00EB6BC9">
        <w:t>,</w:t>
      </w:r>
      <w:r w:rsidR="00831E23">
        <w:t xml:space="preserve"> más pesados</w:t>
      </w:r>
      <w:r w:rsidR="00EB6BC9">
        <w:t>. Investiga un poco sobre este comando</w:t>
      </w:r>
      <w:r w:rsidR="00836B12">
        <w:t xml:space="preserve">. </w:t>
      </w:r>
      <w:r w:rsidR="000E7174">
        <w:t>Haz que salga por pantalla el top 3 de los directorios más pesados de tu home.</w:t>
      </w:r>
    </w:p>
    <w:p w14:paraId="0E541F78" w14:textId="719B3544" w:rsidR="00E60DF5" w:rsidRDefault="00E60DF5" w:rsidP="00E60DF5">
      <w:r>
        <w:t>PUNTUACIÓN:</w:t>
      </w:r>
    </w:p>
    <w:p w14:paraId="0D39367B" w14:textId="77777777" w:rsidR="0044534C" w:rsidRDefault="0044534C" w:rsidP="00E60DF5">
      <w:pPr>
        <w:pStyle w:val="Prrafodelista"/>
        <w:numPr>
          <w:ilvl w:val="0"/>
          <w:numId w:val="12"/>
        </w:numPr>
        <w:sectPr w:rsidR="0044534C" w:rsidSect="00822617">
          <w:headerReference w:type="default" r:id="rId7"/>
          <w:footerReference w:type="default" r:id="rId8"/>
          <w:pgSz w:w="11900" w:h="16840"/>
          <w:pgMar w:top="1823" w:right="1701" w:bottom="1417" w:left="1701" w:header="567" w:footer="708" w:gutter="0"/>
          <w:cols w:space="708"/>
          <w:docGrid w:linePitch="360"/>
        </w:sectPr>
      </w:pPr>
    </w:p>
    <w:p w14:paraId="6A576C10" w14:textId="4523E5F1" w:rsidR="00E60DF5" w:rsidRDefault="0013773F" w:rsidP="00E60DF5">
      <w:pPr>
        <w:pStyle w:val="Prrafodelista"/>
        <w:numPr>
          <w:ilvl w:val="0"/>
          <w:numId w:val="12"/>
        </w:numPr>
      </w:pPr>
      <w:r>
        <w:t>0</w:t>
      </w:r>
    </w:p>
    <w:p w14:paraId="5D85D9F2" w14:textId="6EA9B01E" w:rsidR="0013773F" w:rsidRDefault="0013773F" w:rsidP="00E60DF5">
      <w:pPr>
        <w:pStyle w:val="Prrafodelista"/>
        <w:numPr>
          <w:ilvl w:val="0"/>
          <w:numId w:val="12"/>
        </w:numPr>
      </w:pPr>
      <w:r>
        <w:t>0</w:t>
      </w:r>
    </w:p>
    <w:p w14:paraId="7ED65579" w14:textId="143D16A4" w:rsidR="0013773F" w:rsidRDefault="00671847" w:rsidP="00E60DF5">
      <w:pPr>
        <w:pStyle w:val="Prrafodelista"/>
        <w:numPr>
          <w:ilvl w:val="0"/>
          <w:numId w:val="12"/>
        </w:numPr>
      </w:pPr>
      <w:r>
        <w:t>1</w:t>
      </w:r>
      <w:r w:rsidR="007813D9">
        <w:t xml:space="preserve"> </w:t>
      </w:r>
      <w:r w:rsidR="00A14802">
        <w:t>PUNTO</w:t>
      </w:r>
    </w:p>
    <w:p w14:paraId="2E4D2098" w14:textId="0EAD6F65" w:rsidR="007813D9" w:rsidRDefault="006F6BD8" w:rsidP="00E60DF5">
      <w:pPr>
        <w:pStyle w:val="Prrafodelista"/>
        <w:numPr>
          <w:ilvl w:val="0"/>
          <w:numId w:val="12"/>
        </w:numPr>
      </w:pPr>
      <w:r>
        <w:t>0</w:t>
      </w:r>
    </w:p>
    <w:p w14:paraId="2E97342F" w14:textId="3090192E" w:rsidR="006F6BD8" w:rsidRDefault="00EA72A2" w:rsidP="00E60DF5">
      <w:pPr>
        <w:pStyle w:val="Prrafodelista"/>
        <w:numPr>
          <w:ilvl w:val="0"/>
          <w:numId w:val="12"/>
        </w:numPr>
      </w:pPr>
      <w:r>
        <w:t>1 PUNTO</w:t>
      </w:r>
    </w:p>
    <w:p w14:paraId="2322CE62" w14:textId="71188B6C" w:rsidR="00EA72A2" w:rsidRDefault="00BE57C3" w:rsidP="00E60DF5">
      <w:pPr>
        <w:pStyle w:val="Prrafodelista"/>
        <w:numPr>
          <w:ilvl w:val="0"/>
          <w:numId w:val="12"/>
        </w:numPr>
      </w:pPr>
      <w:r>
        <w:t>1,5 PUNTOS</w:t>
      </w:r>
    </w:p>
    <w:p w14:paraId="55A9A73E" w14:textId="069A5A0A" w:rsidR="00BE57C3" w:rsidRDefault="007A7D26" w:rsidP="00E60DF5">
      <w:pPr>
        <w:pStyle w:val="Prrafodelista"/>
        <w:numPr>
          <w:ilvl w:val="0"/>
          <w:numId w:val="12"/>
        </w:numPr>
      </w:pPr>
      <w:r>
        <w:t>1</w:t>
      </w:r>
      <w:r w:rsidR="0070482F">
        <w:t xml:space="preserve"> PUNTO</w:t>
      </w:r>
    </w:p>
    <w:p w14:paraId="6B90D2E2" w14:textId="2A421061" w:rsidR="0070482F" w:rsidRDefault="000E472B" w:rsidP="00E60DF5">
      <w:pPr>
        <w:pStyle w:val="Prrafodelista"/>
        <w:numPr>
          <w:ilvl w:val="0"/>
          <w:numId w:val="12"/>
        </w:numPr>
      </w:pPr>
      <w:r>
        <w:t>1</w:t>
      </w:r>
      <w:r w:rsidR="0016228E">
        <w:t xml:space="preserve"> PUNTO</w:t>
      </w:r>
    </w:p>
    <w:p w14:paraId="586F0EB9" w14:textId="4EBE38ED" w:rsidR="0016228E" w:rsidRDefault="00C44F1D" w:rsidP="00E60DF5">
      <w:pPr>
        <w:pStyle w:val="Prrafodelista"/>
        <w:numPr>
          <w:ilvl w:val="0"/>
          <w:numId w:val="12"/>
        </w:numPr>
      </w:pPr>
      <w:r>
        <w:t>1,5 PUNTOS</w:t>
      </w:r>
    </w:p>
    <w:p w14:paraId="729AB4A4" w14:textId="4B6D0C8F" w:rsidR="00C44F1D" w:rsidRDefault="001E2F4A" w:rsidP="00E60DF5">
      <w:pPr>
        <w:pStyle w:val="Prrafodelista"/>
        <w:numPr>
          <w:ilvl w:val="0"/>
          <w:numId w:val="12"/>
        </w:numPr>
      </w:pPr>
      <w:r>
        <w:t>1,5</w:t>
      </w:r>
      <w:r w:rsidR="00895D1A">
        <w:t xml:space="preserve"> PUNTOS</w:t>
      </w:r>
    </w:p>
    <w:p w14:paraId="5C0004A9" w14:textId="02AB696C" w:rsidR="000E472B" w:rsidRDefault="001E2F4A" w:rsidP="00E60DF5">
      <w:pPr>
        <w:pStyle w:val="Prrafodelista"/>
        <w:numPr>
          <w:ilvl w:val="0"/>
          <w:numId w:val="12"/>
        </w:numPr>
      </w:pPr>
      <w:r>
        <w:lastRenderedPageBreak/>
        <w:t>1,5</w:t>
      </w:r>
      <w:r w:rsidR="00DC561A">
        <w:t xml:space="preserve"> PUNTOS</w:t>
      </w:r>
    </w:p>
    <w:p w14:paraId="7CD8DAD5" w14:textId="77777777" w:rsidR="0044534C" w:rsidRDefault="0044534C" w:rsidP="0044534C">
      <w:pPr>
        <w:pStyle w:val="Prrafodelista"/>
        <w:sectPr w:rsidR="0044534C" w:rsidSect="0044534C">
          <w:type w:val="continuous"/>
          <w:pgSz w:w="11900" w:h="16840"/>
          <w:pgMar w:top="1823" w:right="1701" w:bottom="1417" w:left="1701" w:header="567" w:footer="708" w:gutter="0"/>
          <w:cols w:num="2" w:space="708"/>
          <w:docGrid w:linePitch="360"/>
        </w:sectPr>
      </w:pPr>
    </w:p>
    <w:p w14:paraId="04F7F309" w14:textId="66EBBDAF" w:rsidR="0044534C" w:rsidRDefault="0044534C" w:rsidP="0044534C">
      <w:pPr>
        <w:pStyle w:val="Prrafodelista"/>
      </w:pPr>
    </w:p>
    <w:sectPr w:rsidR="0044534C" w:rsidSect="0044534C">
      <w:type w:val="continuous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A5E303" w14:textId="77777777" w:rsidR="003F0734" w:rsidRDefault="003F0734" w:rsidP="00822617">
      <w:pPr>
        <w:spacing w:line="240" w:lineRule="auto"/>
      </w:pPr>
      <w:r>
        <w:separator/>
      </w:r>
    </w:p>
  </w:endnote>
  <w:endnote w:type="continuationSeparator" w:id="0">
    <w:p w14:paraId="4991EA4C" w14:textId="77777777" w:rsidR="003F0734" w:rsidRDefault="003F0734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A479C1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90F363" w14:textId="77777777" w:rsidR="003F0734" w:rsidRDefault="003F0734" w:rsidP="00822617">
      <w:pPr>
        <w:spacing w:line="240" w:lineRule="auto"/>
      </w:pPr>
      <w:r>
        <w:separator/>
      </w:r>
    </w:p>
  </w:footnote>
  <w:footnote w:type="continuationSeparator" w:id="0">
    <w:p w14:paraId="177EDBA5" w14:textId="77777777" w:rsidR="003F0734" w:rsidRDefault="003F0734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57"/>
      <w:gridCol w:w="2438"/>
    </w:tblGrid>
    <w:tr w:rsidR="00411066" w14:paraId="059668A9" w14:textId="77777777" w:rsidTr="00411066">
      <w:tc>
        <w:tcPr>
          <w:tcW w:w="2829" w:type="dxa"/>
          <w:vMerge w:val="restart"/>
        </w:tcPr>
        <w:p w14:paraId="1D995B69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434CDBDB" wp14:editId="769B46D5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1F548584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1DAM</w:t>
          </w:r>
        </w:p>
      </w:tc>
      <w:tc>
        <w:tcPr>
          <w:tcW w:w="2830" w:type="dxa"/>
        </w:tcPr>
        <w:p w14:paraId="0892DF8A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A019C9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5F63FDAB" w14:textId="77777777" w:rsidTr="00411066">
      <w:tc>
        <w:tcPr>
          <w:tcW w:w="2829" w:type="dxa"/>
          <w:vMerge/>
        </w:tcPr>
        <w:p w14:paraId="7639BF5B" w14:textId="77777777" w:rsidR="00411066" w:rsidRDefault="00411066" w:rsidP="00411066"/>
      </w:tc>
      <w:tc>
        <w:tcPr>
          <w:tcW w:w="5659" w:type="dxa"/>
          <w:gridSpan w:val="2"/>
        </w:tcPr>
        <w:p w14:paraId="206F0D75" w14:textId="4D94024B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T2</w:t>
          </w:r>
        </w:p>
      </w:tc>
    </w:tr>
    <w:tr w:rsidR="00411066" w14:paraId="77FA7405" w14:textId="77777777" w:rsidTr="00411066">
      <w:tc>
        <w:tcPr>
          <w:tcW w:w="2829" w:type="dxa"/>
          <w:vMerge/>
        </w:tcPr>
        <w:p w14:paraId="1A0783DB" w14:textId="77777777" w:rsidR="00411066" w:rsidRDefault="00411066" w:rsidP="00411066"/>
      </w:tc>
      <w:tc>
        <w:tcPr>
          <w:tcW w:w="5659" w:type="dxa"/>
          <w:gridSpan w:val="2"/>
        </w:tcPr>
        <w:p w14:paraId="2D5A3044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Examen</w:t>
          </w:r>
        </w:p>
      </w:tc>
    </w:tr>
    <w:tr w:rsidR="00411066" w14:paraId="4372D68C" w14:textId="77777777" w:rsidTr="00D90991">
      <w:trPr>
        <w:trHeight w:val="288"/>
      </w:trPr>
      <w:tc>
        <w:tcPr>
          <w:tcW w:w="2829" w:type="dxa"/>
          <w:vMerge/>
        </w:tcPr>
        <w:p w14:paraId="5E41E36B" w14:textId="77777777" w:rsidR="00411066" w:rsidRDefault="00411066" w:rsidP="00411066"/>
      </w:tc>
      <w:tc>
        <w:tcPr>
          <w:tcW w:w="5659" w:type="dxa"/>
          <w:gridSpan w:val="2"/>
        </w:tcPr>
        <w:p w14:paraId="20BE669A" w14:textId="14BD3F93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  <w:r w:rsidR="007B4A70">
            <w:rPr>
              <w:b/>
              <w:sz w:val="21"/>
              <w:szCs w:val="21"/>
            </w:rPr>
            <w:t xml:space="preserve">Víctor Carles </w:t>
          </w:r>
          <w:proofErr w:type="spellStart"/>
          <w:r w:rsidR="007B4A70">
            <w:rPr>
              <w:b/>
              <w:sz w:val="21"/>
              <w:szCs w:val="21"/>
            </w:rPr>
            <w:t>Diaz</w:t>
          </w:r>
          <w:proofErr w:type="spellEnd"/>
        </w:p>
      </w:tc>
    </w:tr>
  </w:tbl>
  <w:p w14:paraId="279D7FF8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91F35"/>
    <w:multiLevelType w:val="hybridMultilevel"/>
    <w:tmpl w:val="C23E69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951AA"/>
    <w:multiLevelType w:val="hybridMultilevel"/>
    <w:tmpl w:val="748E0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9C9"/>
    <w:rsid w:val="00007F56"/>
    <w:rsid w:val="00021A91"/>
    <w:rsid w:val="000E472B"/>
    <w:rsid w:val="000E7174"/>
    <w:rsid w:val="0013773F"/>
    <w:rsid w:val="0016228E"/>
    <w:rsid w:val="00182BF8"/>
    <w:rsid w:val="001E2F4A"/>
    <w:rsid w:val="001E3BA6"/>
    <w:rsid w:val="00216761"/>
    <w:rsid w:val="00225BF4"/>
    <w:rsid w:val="00274D3C"/>
    <w:rsid w:val="00282164"/>
    <w:rsid w:val="002D51EC"/>
    <w:rsid w:val="002D551F"/>
    <w:rsid w:val="003354C4"/>
    <w:rsid w:val="003A35A1"/>
    <w:rsid w:val="003F0734"/>
    <w:rsid w:val="00411066"/>
    <w:rsid w:val="0044534C"/>
    <w:rsid w:val="00446811"/>
    <w:rsid w:val="004774FF"/>
    <w:rsid w:val="00522E6D"/>
    <w:rsid w:val="005422FC"/>
    <w:rsid w:val="00591E8B"/>
    <w:rsid w:val="0062336E"/>
    <w:rsid w:val="00671847"/>
    <w:rsid w:val="006A1625"/>
    <w:rsid w:val="006A38F2"/>
    <w:rsid w:val="006F6BD8"/>
    <w:rsid w:val="00701ABA"/>
    <w:rsid w:val="0070482F"/>
    <w:rsid w:val="00716EE0"/>
    <w:rsid w:val="00725ED8"/>
    <w:rsid w:val="007813D9"/>
    <w:rsid w:val="00786E45"/>
    <w:rsid w:val="007933C9"/>
    <w:rsid w:val="007A7D26"/>
    <w:rsid w:val="007B4A70"/>
    <w:rsid w:val="007B6391"/>
    <w:rsid w:val="007C2EEB"/>
    <w:rsid w:val="00822617"/>
    <w:rsid w:val="00831E23"/>
    <w:rsid w:val="00836B12"/>
    <w:rsid w:val="00895D1A"/>
    <w:rsid w:val="008F0EAA"/>
    <w:rsid w:val="00943929"/>
    <w:rsid w:val="009813FE"/>
    <w:rsid w:val="009A0762"/>
    <w:rsid w:val="009B2289"/>
    <w:rsid w:val="00A019C9"/>
    <w:rsid w:val="00A14802"/>
    <w:rsid w:val="00A63298"/>
    <w:rsid w:val="00AC138A"/>
    <w:rsid w:val="00AE382E"/>
    <w:rsid w:val="00B506FD"/>
    <w:rsid w:val="00B54210"/>
    <w:rsid w:val="00B54817"/>
    <w:rsid w:val="00BB0091"/>
    <w:rsid w:val="00BE57C3"/>
    <w:rsid w:val="00BE6B4B"/>
    <w:rsid w:val="00C44F1D"/>
    <w:rsid w:val="00C450CC"/>
    <w:rsid w:val="00CC17D4"/>
    <w:rsid w:val="00D75D96"/>
    <w:rsid w:val="00D90991"/>
    <w:rsid w:val="00DC561A"/>
    <w:rsid w:val="00DE7801"/>
    <w:rsid w:val="00E33264"/>
    <w:rsid w:val="00E60DF5"/>
    <w:rsid w:val="00E74ADC"/>
    <w:rsid w:val="00EA72A2"/>
    <w:rsid w:val="00EB6BC9"/>
    <w:rsid w:val="00EC7394"/>
    <w:rsid w:val="00F3059F"/>
    <w:rsid w:val="00F36C5F"/>
    <w:rsid w:val="00F41521"/>
    <w:rsid w:val="00F453EB"/>
    <w:rsid w:val="00F93B9F"/>
    <w:rsid w:val="00F97F9C"/>
    <w:rsid w:val="00FC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955ED0"/>
  <w15:chartTrackingRefBased/>
  <w15:docId w15:val="{08144CE7-9F22-4D69-8AEF-993A5A0F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01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0-21\Plantillas\Plantilla_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Plantilla_Tareas.dotx</Template>
  <TotalTime>122</TotalTime>
  <Pages>2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VICTOR CARLES DIAZ</cp:lastModifiedBy>
  <cp:revision>58</cp:revision>
  <dcterms:created xsi:type="dcterms:W3CDTF">2020-11-10T19:42:00Z</dcterms:created>
  <dcterms:modified xsi:type="dcterms:W3CDTF">2020-11-18T14:57:00Z</dcterms:modified>
</cp:coreProperties>
</file>